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6D24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18AE82B3" wp14:editId="451E884B">
            <wp:extent cx="4608145" cy="2590800"/>
            <wp:effectExtent l="0" t="0" r="254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067" cy="259750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B82BE84" w14:textId="08A44278" w:rsidR="00C6554A" w:rsidRPr="007B3E40" w:rsidRDefault="00E104F4" w:rsidP="00C6554A">
      <w:pPr>
        <w:pStyle w:val="Title"/>
        <w:rPr>
          <w:rFonts w:ascii="Times New Roman" w:hAnsi="Times New Roman" w:cs="Times New Roman"/>
        </w:rPr>
      </w:pPr>
      <w:r w:rsidRPr="007B3E40">
        <w:rPr>
          <w:rFonts w:ascii="Times New Roman" w:hAnsi="Times New Roman" w:cs="Times New Roman"/>
        </w:rPr>
        <w:t>Default Credit Card Clients Prediction</w:t>
      </w:r>
    </w:p>
    <w:p w14:paraId="21D3AFE3" w14:textId="16ABBEFA" w:rsidR="00C6554A" w:rsidRPr="007B3E40" w:rsidRDefault="00E104F4" w:rsidP="00C6554A">
      <w:pPr>
        <w:pStyle w:val="Subtitle"/>
        <w:rPr>
          <w:rFonts w:ascii="Times New Roman" w:hAnsi="Times New Roman" w:cs="Times New Roman"/>
        </w:rPr>
      </w:pPr>
      <w:r w:rsidRPr="007B3E40">
        <w:rPr>
          <w:rFonts w:ascii="Times New Roman" w:hAnsi="Times New Roman" w:cs="Times New Roman"/>
        </w:rPr>
        <w:t>Capstone Project</w:t>
      </w:r>
      <w:r w:rsidRPr="007B3E40">
        <w:rPr>
          <w:rFonts w:ascii="Times New Roman" w:hAnsi="Times New Roman" w:cs="Times New Roman"/>
        </w:rPr>
        <w:t xml:space="preserve"> RePORT</w:t>
      </w:r>
    </w:p>
    <w:p w14:paraId="4AF169C7" w14:textId="0114B955" w:rsidR="00E104F4" w:rsidRDefault="00E104F4" w:rsidP="00C6554A">
      <w:pPr>
        <w:pStyle w:val="ContactInfo"/>
        <w:rPr>
          <w:rFonts w:ascii="Times New Roman" w:hAnsi="Times New Roman" w:cs="Times New Roman"/>
        </w:rPr>
      </w:pPr>
      <w:r w:rsidRPr="007B3E40">
        <w:rPr>
          <w:rFonts w:ascii="Times New Roman" w:hAnsi="Times New Roman" w:cs="Times New Roman"/>
        </w:rPr>
        <w:t>Dasun Kehelwala (</w:t>
      </w:r>
      <w:r w:rsidR="007B3E40" w:rsidRPr="007B3E40">
        <w:rPr>
          <w:rFonts w:ascii="Times New Roman" w:hAnsi="Times New Roman" w:cs="Times New Roman"/>
        </w:rPr>
        <w:t>DSA_0392</w:t>
      </w:r>
      <w:r w:rsidRPr="007B3E40">
        <w:rPr>
          <w:rFonts w:ascii="Times New Roman" w:hAnsi="Times New Roman" w:cs="Times New Roman"/>
        </w:rPr>
        <w:t>)</w:t>
      </w:r>
    </w:p>
    <w:p w14:paraId="1316A116" w14:textId="77777777" w:rsidR="000909D9" w:rsidRPr="007B3E40" w:rsidRDefault="000909D9" w:rsidP="00C6554A">
      <w:pPr>
        <w:pStyle w:val="ContactInfo"/>
        <w:rPr>
          <w:rFonts w:ascii="Times New Roman" w:hAnsi="Times New Roman" w:cs="Times New Roman"/>
        </w:rPr>
      </w:pPr>
    </w:p>
    <w:p w14:paraId="2C3081D1" w14:textId="77777777" w:rsidR="00E104F4" w:rsidRPr="007B3E40" w:rsidRDefault="00E104F4" w:rsidP="00C6554A">
      <w:pPr>
        <w:pStyle w:val="ContactInfo"/>
        <w:rPr>
          <w:rFonts w:ascii="Times New Roman" w:hAnsi="Times New Roman" w:cs="Times New Roman"/>
        </w:rPr>
      </w:pPr>
      <w:r w:rsidRPr="007B3E40">
        <w:rPr>
          <w:rFonts w:ascii="Times New Roman" w:hAnsi="Times New Roman" w:cs="Times New Roman"/>
        </w:rPr>
        <w:t xml:space="preserve">Machine Learning Foundations Training </w:t>
      </w:r>
    </w:p>
    <w:p w14:paraId="510F5A73" w14:textId="1DF71D6C" w:rsidR="00C6554A" w:rsidRDefault="00E104F4" w:rsidP="00C6554A">
      <w:pPr>
        <w:pStyle w:val="ContactInfo"/>
      </w:pPr>
      <w:r w:rsidRPr="007B3E40">
        <w:rPr>
          <w:rFonts w:ascii="Times New Roman" w:hAnsi="Times New Roman" w:cs="Times New Roman"/>
        </w:rPr>
        <w:t>2022-11-20</w:t>
      </w:r>
      <w:r w:rsidR="00C6554A">
        <w:br w:type="page"/>
      </w:r>
    </w:p>
    <w:p w14:paraId="550DD674" w14:textId="1C97A679" w:rsidR="00C6554A" w:rsidRPr="00182D38" w:rsidRDefault="00F25E46" w:rsidP="00F25E46">
      <w:pPr>
        <w:pStyle w:val="Heading1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lastRenderedPageBreak/>
        <w:t>Introduction (Problem</w:t>
      </w:r>
      <w:r w:rsidRPr="00182D38">
        <w:rPr>
          <w:rFonts w:ascii="Times New Roman" w:hAnsi="Times New Roman" w:cs="Times New Roman"/>
        </w:rPr>
        <w:t xml:space="preserve"> Definition</w:t>
      </w:r>
      <w:r w:rsidRPr="00182D38">
        <w:rPr>
          <w:rFonts w:ascii="Times New Roman" w:hAnsi="Times New Roman" w:cs="Times New Roman"/>
        </w:rPr>
        <w:t>)</w:t>
      </w:r>
    </w:p>
    <w:p w14:paraId="043189C2" w14:textId="0707EDCE" w:rsidR="00C6554A" w:rsidRPr="00182D38" w:rsidRDefault="00F25E46" w:rsidP="00F25E46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2D38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14:paraId="7B7E8541" w14:textId="4B348DEC" w:rsidR="00C6554A" w:rsidRPr="00182D38" w:rsidRDefault="00F25E46" w:rsidP="00F25E46">
      <w:pPr>
        <w:pStyle w:val="Heading1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 xml:space="preserve">Data </w:t>
      </w:r>
    </w:p>
    <w:p w14:paraId="6BEA5AE9" w14:textId="756C2682" w:rsidR="002C74C0" w:rsidRPr="00182D38" w:rsidRDefault="00182D38" w:rsidP="00182D3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2D38">
        <w:rPr>
          <w:rFonts w:ascii="Times New Roman" w:hAnsi="Times New Roman" w:cs="Times New Roman"/>
          <w:sz w:val="24"/>
          <w:szCs w:val="24"/>
        </w:rPr>
        <w:t>aaa</w:t>
      </w:r>
      <w:proofErr w:type="spellEnd"/>
    </w:p>
    <w:p w14:paraId="2DC2595F" w14:textId="341632E2" w:rsidR="00F25E46" w:rsidRPr="00182D38" w:rsidRDefault="00F25E46" w:rsidP="00F25E46">
      <w:pPr>
        <w:pStyle w:val="Heading1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>Methodology (Solution Approach, Tools used)</w:t>
      </w:r>
    </w:p>
    <w:p w14:paraId="52AAE323" w14:textId="533EC98A" w:rsidR="00F25E46" w:rsidRPr="00182D38" w:rsidRDefault="00F25E46" w:rsidP="00182D3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2D38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3AD7CAA8" w14:textId="2AC6A420" w:rsidR="00F25E46" w:rsidRPr="00182D38" w:rsidRDefault="00F25E46">
      <w:pPr>
        <w:rPr>
          <w:rFonts w:ascii="Times New Roman" w:hAnsi="Times New Roman" w:cs="Times New Roman"/>
        </w:rPr>
      </w:pPr>
    </w:p>
    <w:p w14:paraId="5817CBAB" w14:textId="0B6178F7" w:rsidR="00F25E46" w:rsidRPr="00182D38" w:rsidRDefault="00F25E46" w:rsidP="00F25E46">
      <w:pPr>
        <w:pStyle w:val="Heading1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>Results</w:t>
      </w:r>
    </w:p>
    <w:p w14:paraId="356A4E15" w14:textId="7830D29F" w:rsidR="00F25E46" w:rsidRPr="00182D38" w:rsidRDefault="00F25E46" w:rsidP="00182D3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2D38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23ED3B0F" w14:textId="040D102E" w:rsidR="00F25E46" w:rsidRPr="00182D38" w:rsidRDefault="00F25E46" w:rsidP="00F25E46">
      <w:pPr>
        <w:pStyle w:val="Heading1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>Conclusion</w:t>
      </w:r>
    </w:p>
    <w:p w14:paraId="04327647" w14:textId="4D9351F8" w:rsidR="00F25E46" w:rsidRPr="00182D38" w:rsidRDefault="00F25E46" w:rsidP="00182D38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82D38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2193362B" w14:textId="4CEF1751" w:rsidR="00F25E46" w:rsidRPr="00182D38" w:rsidRDefault="00F25E46" w:rsidP="00F25E46">
      <w:pPr>
        <w:pStyle w:val="Heading1"/>
        <w:rPr>
          <w:rFonts w:ascii="Times New Roman" w:hAnsi="Times New Roman" w:cs="Times New Roman"/>
        </w:rPr>
      </w:pPr>
      <w:r w:rsidRPr="00182D38">
        <w:rPr>
          <w:rFonts w:ascii="Times New Roman" w:hAnsi="Times New Roman" w:cs="Times New Roman"/>
        </w:rPr>
        <w:t>Discussion</w:t>
      </w:r>
    </w:p>
    <w:p w14:paraId="6917BDE9" w14:textId="599DCC1C" w:rsidR="00F25E46" w:rsidRPr="00182D38" w:rsidRDefault="00F25E46" w:rsidP="00182D38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proofErr w:type="spellStart"/>
      <w:r w:rsidRPr="00182D38">
        <w:rPr>
          <w:rFonts w:ascii="Times New Roman" w:hAnsi="Times New Roman" w:cs="Times New Roman"/>
          <w:sz w:val="24"/>
          <w:szCs w:val="24"/>
        </w:rPr>
        <w:t>aaaa</w:t>
      </w:r>
      <w:proofErr w:type="spellEnd"/>
    </w:p>
    <w:p w14:paraId="13047E5A" w14:textId="77777777" w:rsidR="00F25E46" w:rsidRPr="00182D38" w:rsidRDefault="00F25E46">
      <w:pPr>
        <w:rPr>
          <w:rFonts w:ascii="Times New Roman" w:hAnsi="Times New Roman" w:cs="Times New Roman"/>
        </w:rPr>
      </w:pPr>
    </w:p>
    <w:sectPr w:rsidR="00F25E46" w:rsidRPr="00182D38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0B44" w14:textId="77777777" w:rsidR="00A820BD" w:rsidRDefault="00A820BD" w:rsidP="00C6554A">
      <w:pPr>
        <w:spacing w:before="0" w:after="0" w:line="240" w:lineRule="auto"/>
      </w:pPr>
      <w:r>
        <w:separator/>
      </w:r>
    </w:p>
  </w:endnote>
  <w:endnote w:type="continuationSeparator" w:id="0">
    <w:p w14:paraId="12A90F62" w14:textId="77777777" w:rsidR="00A820BD" w:rsidRDefault="00A820B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367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BCF3" w14:textId="77777777" w:rsidR="00A820BD" w:rsidRDefault="00A820B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61BF9C" w14:textId="77777777" w:rsidR="00A820BD" w:rsidRDefault="00A820B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1015589">
    <w:abstractNumId w:val="9"/>
  </w:num>
  <w:num w:numId="2" w16cid:durableId="505092964">
    <w:abstractNumId w:val="8"/>
  </w:num>
  <w:num w:numId="3" w16cid:durableId="608587804">
    <w:abstractNumId w:val="8"/>
  </w:num>
  <w:num w:numId="4" w16cid:durableId="995957625">
    <w:abstractNumId w:val="9"/>
  </w:num>
  <w:num w:numId="5" w16cid:durableId="400100330">
    <w:abstractNumId w:val="12"/>
  </w:num>
  <w:num w:numId="6" w16cid:durableId="481309432">
    <w:abstractNumId w:val="10"/>
  </w:num>
  <w:num w:numId="7" w16cid:durableId="1875654869">
    <w:abstractNumId w:val="11"/>
  </w:num>
  <w:num w:numId="8" w16cid:durableId="845171817">
    <w:abstractNumId w:val="7"/>
  </w:num>
  <w:num w:numId="9" w16cid:durableId="219632458">
    <w:abstractNumId w:val="6"/>
  </w:num>
  <w:num w:numId="10" w16cid:durableId="1711956463">
    <w:abstractNumId w:val="5"/>
  </w:num>
  <w:num w:numId="11" w16cid:durableId="262106782">
    <w:abstractNumId w:val="4"/>
  </w:num>
  <w:num w:numId="12" w16cid:durableId="1058358595">
    <w:abstractNumId w:val="3"/>
  </w:num>
  <w:num w:numId="13" w16cid:durableId="1836914761">
    <w:abstractNumId w:val="2"/>
  </w:num>
  <w:num w:numId="14" w16cid:durableId="1476484451">
    <w:abstractNumId w:val="1"/>
  </w:num>
  <w:num w:numId="15" w16cid:durableId="795608108">
    <w:abstractNumId w:val="0"/>
  </w:num>
  <w:num w:numId="16" w16cid:durableId="1435050876">
    <w:abstractNumId w:val="9"/>
  </w:num>
  <w:num w:numId="17" w16cid:durableId="639461706">
    <w:abstractNumId w:val="9"/>
  </w:num>
  <w:num w:numId="18" w16cid:durableId="1703749618">
    <w:abstractNumId w:val="9"/>
  </w:num>
  <w:num w:numId="19" w16cid:durableId="1653291920">
    <w:abstractNumId w:val="9"/>
  </w:num>
  <w:num w:numId="20" w16cid:durableId="1799225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F4"/>
    <w:rsid w:val="000909D9"/>
    <w:rsid w:val="00182D38"/>
    <w:rsid w:val="002554CD"/>
    <w:rsid w:val="00293B83"/>
    <w:rsid w:val="002B4294"/>
    <w:rsid w:val="00333D0D"/>
    <w:rsid w:val="004C049F"/>
    <w:rsid w:val="005000E2"/>
    <w:rsid w:val="006A3CE7"/>
    <w:rsid w:val="007B3E40"/>
    <w:rsid w:val="00A820BD"/>
    <w:rsid w:val="00C6554A"/>
    <w:rsid w:val="00E104F4"/>
    <w:rsid w:val="00ED7C44"/>
    <w:rsid w:val="00F2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8D454"/>
  <w15:chartTrackingRefBased/>
  <w15:docId w15:val="{D39D8A0F-731A-461B-A465-25E45034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475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Dasun</cp:lastModifiedBy>
  <cp:revision>4</cp:revision>
  <dcterms:created xsi:type="dcterms:W3CDTF">2022-11-20T04:10:00Z</dcterms:created>
  <dcterms:modified xsi:type="dcterms:W3CDTF">2022-11-20T12:05:00Z</dcterms:modified>
</cp:coreProperties>
</file>